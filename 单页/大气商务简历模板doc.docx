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279" w:rsidRDefault="00456DEF">
      <w:r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400050</wp:posOffset>
            </wp:positionV>
            <wp:extent cx="1583055" cy="1583055"/>
            <wp:effectExtent l="304800" t="228600" r="245745" b="2457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511BE4">
        <w:pict>
          <v:rect id="_x0000_s1026" style="position:absolute;left:0;text-align:left;margin-left:-47.75pt;margin-top:280.55pt;width:110.9pt;height:107.2pt;z-index:251609088;mso-position-horizontal-relative:text;mso-position-vertical-relative:text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 filled="f" stroked="f">
            <v:textbox style="mso-fit-shape-to-text:t">
              <w:txbxContent>
                <w:p w:rsidR="00476279" w:rsidRDefault="00456DEF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 xml:space="preserve">生日：1991.12.18               </w:t>
                  </w:r>
                </w:p>
                <w:p w:rsidR="00476279" w:rsidRDefault="00456DEF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所在地：北京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10"/>
                      <w:szCs w:val="10"/>
                    </w:rPr>
                    <w:t>·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通州</w:t>
                  </w:r>
                </w:p>
                <w:p w:rsidR="00476279" w:rsidRDefault="00456DEF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电话：131415161</w:t>
                  </w:r>
                </w:p>
                <w:p w:rsidR="00476279" w:rsidRDefault="00456DEF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151515@126.com</w:t>
                  </w:r>
                </w:p>
              </w:txbxContent>
            </v:textbox>
          </v:rect>
        </w:pict>
      </w:r>
      <w:r w:rsidR="00511BE4">
        <w:pict>
          <v:shape id="KSO_Shape" o:spid="_x0000_s1069" style="position:absolute;left:0;text-align:left;margin-left:-65pt;margin-top:369.05pt;width:12.4pt;height:8.3pt;z-index:251610112;mso-position-horizontal-relative:text;mso-position-vertical-relative:text;v-text-anchor:middle" coordsize="4974795,3320682" o:spt="100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adj="0,,0" path="m1897867,1805825r587870,509909l3073607,1805825,4820061,3320682r-4668648,xm,159634l1788328,1710812,,3261996xm4974795,156753r,3108119l3183146,1710812xm35040,l4936434,,2485737,2125709xe" stroked="f" strokeweight="1pt">
            <v:stroke joinstyle="miter"/>
            <v:formulas/>
            <v:path o:connecttype="segments"/>
          </v:shape>
        </w:pict>
      </w:r>
      <w:r w:rsidR="00511BE4">
        <w:pict>
          <v:shape id="_x0000_s1068" style="position:absolute;left:0;text-align:left;margin-left:-65.15pt;margin-top:320.25pt;width:12.4pt;height:10.6pt;z-index:251611136;mso-position-horizontal-relative:text;mso-position-vertical-relative:text;v-text-anchor:middle" coordsize="648072,400516" o:spt="100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adj="0,,0" path="m324036,l648072,216024r-127889,c521934,217353,522036,218913,522036,220497r,144014c522036,384396,505916,400516,486031,400516r-107989,l378042,256516r-108012,l270030,400516r-107989,c142156,400516,126036,384396,126036,364511r,-144014l127889,216024,,216024xe" stroked="f" strokeweight="1pt">
            <v:stroke joinstyle="miter"/>
            <v:formulas/>
            <v:path o:connecttype="segments"/>
          </v:shape>
        </w:pict>
      </w:r>
      <w:r w:rsidR="00511BE4">
        <w:pict>
          <v:shape id="_x0000_s1067" style="position:absolute;left:0;text-align:left;margin-left:-64.85pt;margin-top:344.35pt;width:12.4pt;height:12.4pt;z-index:251612160;mso-position-horizontal-relative:text;mso-position-vertical-relative:text;v-text-anchor:middle" coordsize="577593,577592" o:spt="100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adj="0,,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<v:stroke joinstyle="miter"/>
            <v:formulas/>
            <v:path o:connecttype="segments"/>
          </v:shape>
        </w:pict>
      </w:r>
      <w:r w:rsidR="00511BE4">
        <w:pict>
          <v:shape id="_x0000_s1066" style="position:absolute;left:0;text-align:left;margin-left:-65.15pt;margin-top:294.9pt;width:12.8pt;height:12.05pt;z-index:251613184;mso-position-horizontal-relative:text;mso-position-vertical-relative:text;v-text-anchor:middle" coordsize="1993900,1873250" o:spt="10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adj="0,,0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<v:stroke joinstyle="round"/>
            <v:formulas/>
            <v:path o:connecttype="segments"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</v:shape>
        </w:pict>
      </w:r>
      <w:r w:rsidR="00511BE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65" type="#_x0000_t202" style="position:absolute;left:0;text-align:left;margin-left:-82.55pt;margin-top:203pt;width:168.35pt;height:38.4pt;z-index:251616256;mso-position-horizontal-relative:text;mso-position-vertical-relative:text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 filled="f" stroked="f">
            <v:textbox style="mso-fit-shape-to-text:t">
              <w:txbxContent>
                <w:p w:rsidR="00476279" w:rsidRDefault="00456DEF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22"/>
                      <w:szCs w:val="22"/>
                    </w:rPr>
                    <w:t>2016届应届大学本科毕业生</w:t>
                  </w:r>
                </w:p>
              </w:txbxContent>
            </v:textbox>
          </v:shape>
        </w:pict>
      </w:r>
      <w:r w:rsidR="00511BE4">
        <w:pict>
          <v:rect id="_x0000_s1064" style="position:absolute;left:0;text-align:left;margin-left:-60.45pt;margin-top:171.3pt;width:110.2pt;height:54pt;z-index:251617280;mso-position-horizontal-relative:text;mso-position-vertical-relative:text" o:gfxdata="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Gbm19sAAAALAQAADwAAAAAAAAABACAAAAAiAAAAZHJzL2Rvd25y&#10;ZXYueG1sUEsBAhQAFAAAAAgAh07iQK8VDj2JAQAA7gIAAA4AAAAAAAAAAQAgAAAAKgEAAGRycy9l&#10;Mm9Eb2MueG1sUEsFBgAAAAAGAAYAWQEAACUFAAAAAA==&#10;" filled="f" stroked="f">
            <v:textbox style="mso-fit-shape-to-text:t">
              <w:txbxContent>
                <w:p w:rsidR="00476279" w:rsidRDefault="00403EC5">
                  <w:pPr>
                    <w:pStyle w:val="a3"/>
                    <w:spacing w:before="0" w:beforeAutospacing="0" w:after="0" w:afterAutospacing="0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40"/>
                      <w:szCs w:val="40"/>
                    </w:rPr>
                    <w:t>小行星</w:t>
                  </w:r>
                </w:p>
              </w:txbxContent>
            </v:textbox>
          </v:rect>
        </w:pict>
      </w:r>
      <w:r w:rsidR="00511BE4">
        <w:pict>
          <v:shape id="_x0000_s1063" style="position:absolute;left:0;text-align:left;margin-left:123.85pt;margin-top:-3.55pt;width:370.55pt;height:20.4pt;flip:y;z-index:251628544;mso-position-horizontal-relative:text;mso-position-vertical-relative:text;v-text-anchor:middle" coordsize="4706252,259229" o:spt="100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511BE4"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2" type="#_x0000_t7" style="position:absolute;left:0;text-align:left;margin-left:272.4pt;margin-top:-3.5pt;width:17.9pt;height:20.4pt;z-index:251629568;mso-position-horizontal-relative:text;mso-position-vertical-relative:text;v-text-anchor:middle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511BE4">
        <w:pict>
          <v:shape id="文本框 24" o:spid="_x0000_s1061" type="#_x0000_t202" style="position:absolute;left:0;text-align:left;margin-left:133.4pt;margin-top:-3.7pt;width:147.95pt;height:19.2pt;z-index:251630592;mso-position-horizontal-relative:text;mso-position-vertical-relative:text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 filled="f" stroked="f">
            <v:textbox style="mso-fit-shape-to-text:t">
              <w:txbxContent>
                <w:p w:rsidR="00476279" w:rsidRDefault="00456DEF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教育背景    </w:t>
                  </w:r>
                  <w:r>
                    <w:rPr>
                      <w:rFonts w:ascii="方正兰亭粗黑简体" w:eastAsia="方正兰亭粗黑简体" w:cstheme="minorBidi" w:hint="eastAsia"/>
                      <w:color w:val="FFFFFF"/>
                      <w:kern w:val="24"/>
                      <w:sz w:val="22"/>
                      <w:szCs w:val="22"/>
                    </w:rPr>
                    <w:t>Education</w:t>
                  </w:r>
                </w:p>
              </w:txbxContent>
            </v:textbox>
          </v:shape>
        </w:pict>
      </w:r>
      <w:r w:rsidR="00511BE4">
        <w:pict>
          <v:shape id="_x0000_s1060" type="#_x0000_t7" style="position:absolute;left:0;text-align:left;margin-left:112.3pt;margin-top:-3.5pt;width:17.9pt;height:20.4pt;z-index:251631616;mso-position-horizontal-relative:text;mso-position-vertical-relative:text;v-text-anchor:middle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511BE4">
        <w:pict>
          <v:shape id="_x0000_s1059" style="position:absolute;left:0;text-align:left;margin-left:123.85pt;margin-top:140.4pt;width:370.55pt;height:20.4pt;flip:y;z-index:251633664;mso-position-horizontal-relative:text;mso-position-vertical-relative:text;v-text-anchor:middle" coordsize="4706252,259229" o:spt="100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511BE4">
        <w:pict>
          <v:shape id="_x0000_s1058" type="#_x0000_t7" style="position:absolute;left:0;text-align:left;margin-left:272.4pt;margin-top:140.45pt;width:17.9pt;height:20.4pt;z-index:251634688;mso-position-horizontal-relative:text;mso-position-vertical-relative:text;v-text-anchor:middle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511BE4">
        <w:pict>
          <v:shape id="文本框 127" o:spid="_x0000_s1057" type="#_x0000_t202" style="position:absolute;left:0;text-align:left;margin-left:133.4pt;margin-top:140.25pt;width:147.95pt;height:19.2pt;z-index:251635712;mso-position-horizontal-relative:text;mso-position-vertical-relative:text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 filled="f" stroked="f">
            <v:textbox style="mso-fit-shape-to-text:t">
              <w:txbxContent>
                <w:p w:rsidR="00476279" w:rsidRDefault="00456DEF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/>
                      <w:color w:val="00B0F0"/>
                      <w:kern w:val="24"/>
                    </w:rPr>
                    <w:t>工作经历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Experience</w:t>
                  </w:r>
                </w:p>
              </w:txbxContent>
            </v:textbox>
          </v:shape>
        </w:pict>
      </w:r>
      <w:r w:rsidR="00511BE4">
        <w:pict>
          <v:shape id="_x0000_s1056" type="#_x0000_t7" style="position:absolute;left:0;text-align:left;margin-left:112.3pt;margin-top:140.45pt;width:17.9pt;height:20.4pt;z-index:251636736;mso-position-horizontal-relative:text;mso-position-vertical-relative:text;v-text-anchor:middle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511BE4">
        <w:pict>
          <v:shape id="_x0000_s1055" style="position:absolute;left:0;text-align:left;margin-left:123.85pt;margin-top:376.3pt;width:370.55pt;height:20.4pt;flip:y;z-index:251638784;mso-position-horizontal-relative:text;mso-position-vertical-relative:text;v-text-anchor:middle" coordsize="4706252,259229" o:spt="100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511BE4">
        <w:pict>
          <v:shape id="_x0000_s1054" type="#_x0000_t7" style="position:absolute;left:0;text-align:left;margin-left:272.4pt;margin-top:376.3pt;width:17.9pt;height:20.4pt;z-index:251639808;mso-position-horizontal-relative:text;mso-position-vertical-relative:text;v-text-anchor:middle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511BE4">
        <w:pict>
          <v:shape id="文本框 132" o:spid="_x0000_s1053" type="#_x0000_t202" style="position:absolute;left:0;text-align:left;margin-left:133.4pt;margin-top:376.1pt;width:147.95pt;height:19.2pt;z-index:251640832;mso-position-horizontal-relative:text;mso-position-vertical-relative:text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 filled="f" stroked="f">
            <v:textbox style="mso-fit-shape-to-text:t">
              <w:txbxContent>
                <w:p w:rsidR="00476279" w:rsidRDefault="00456DEF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校内活动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Practice</w:t>
                  </w:r>
                </w:p>
              </w:txbxContent>
            </v:textbox>
          </v:shape>
        </w:pict>
      </w:r>
      <w:r w:rsidR="00511BE4">
        <w:pict>
          <v:shape id="_x0000_s1052" type="#_x0000_t7" style="position:absolute;left:0;text-align:left;margin-left:112.3pt;margin-top:376.3pt;width:17.9pt;height:20.4pt;z-index:251641856;mso-position-horizontal-relative:text;mso-position-vertical-relative:text;v-text-anchor:middle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511BE4">
        <w:pict>
          <v:shape id="_x0000_s1051" style="position:absolute;left:0;text-align:left;margin-left:123.85pt;margin-top:507.85pt;width:370.55pt;height:20.4pt;flip:y;z-index:251643904;mso-position-horizontal-relative:text;mso-position-vertical-relative:text;v-text-anchor:middle" coordsize="4706252,259229" o:spt="100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511BE4">
        <w:pict>
          <v:shape id="_x0000_s1050" type="#_x0000_t7" style="position:absolute;left:0;text-align:left;margin-left:272.4pt;margin-top:507.9pt;width:17.9pt;height:20.4pt;z-index:251644928;mso-position-horizontal-relative:text;mso-position-vertical-relative:text;v-text-anchor:middle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511BE4">
        <w:pict>
          <v:shape id="文本框 141" o:spid="_x0000_s1049" type="#_x0000_t202" style="position:absolute;left:0;text-align:left;margin-left:133.4pt;margin-top:507.7pt;width:147.95pt;height:19.2pt;z-index:251645952;mso-position-horizontal-relative:text;mso-position-vertical-relative:text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 filled="f" stroked="f">
            <v:textbox style="mso-fit-shape-to-text:t">
              <w:txbxContent>
                <w:p w:rsidR="00476279" w:rsidRDefault="00456DEF">
                  <w:pPr>
                    <w:pStyle w:val="a3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技能评价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Skill</w:t>
                  </w:r>
                </w:p>
              </w:txbxContent>
            </v:textbox>
          </v:shape>
        </w:pict>
      </w:r>
      <w:r w:rsidR="00511BE4">
        <w:pict>
          <v:shape id="_x0000_s1048" type="#_x0000_t7" style="position:absolute;left:0;text-align:left;margin-left:112.3pt;margin-top:507.9pt;width:17.9pt;height:20.4pt;z-index:251646976;mso-position-horizontal-relative:text;mso-position-vertical-relative:text;v-text-anchor:middle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511BE4">
        <w:pict>
          <v:shape id="_x0000_s1047" style="position:absolute;left:0;text-align:left;margin-left:123.85pt;margin-top:640.7pt;width:370.55pt;height:20.4pt;flip:y;z-index:251649024;mso-position-horizontal-relative:text;mso-position-vertical-relative:text;v-text-anchor:middle" coordsize="4706252,259229" o:spt="100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511BE4">
        <w:pict>
          <v:shape id="_x0000_s1046" type="#_x0000_t7" style="position:absolute;left:0;text-align:left;margin-left:272.4pt;margin-top:640.75pt;width:17.9pt;height:20.4pt;z-index:251650048;mso-position-horizontal-relative:text;mso-position-vertical-relative:text;v-text-anchor:middle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511BE4">
        <w:pict>
          <v:shape id="文本框 169" o:spid="_x0000_s1045" type="#_x0000_t202" style="position:absolute;left:0;text-align:left;margin-left:133.4pt;margin-top:640.55pt;width:147.95pt;height:19.2pt;z-index:251651072;mso-position-horizontal-relative:text;mso-position-vertical-relative:text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 filled="f" stroked="f">
            <v:textbox style="mso-fit-shape-to-text:t">
              <w:txbxContent>
                <w:p w:rsidR="00476279" w:rsidRDefault="00456DEF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荣誉奖励 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Awards</w:t>
                  </w:r>
                </w:p>
              </w:txbxContent>
            </v:textbox>
          </v:shape>
        </w:pict>
      </w:r>
      <w:r w:rsidR="00511BE4">
        <w:pict>
          <v:shape id="_x0000_s1044" type="#_x0000_t7" style="position:absolute;left:0;text-align:left;margin-left:112.3pt;margin-top:640.75pt;width:17.9pt;height:20.4pt;z-index:251652096;mso-position-horizontal-relative:text;mso-position-vertical-relative:text;v-text-anchor:middle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 fillcolor="#4a4e59" stroked="f" strokeweight="4.5pt">
            <v:shadow on="t" type="perspective" color="black" opacity="41943f" offset=".24131mm,.663mm" matrix="66191f,,,66191f"/>
          </v:shape>
        </w:pict>
      </w:r>
      <w:r w:rsidR="00511BE4">
        <w:pict>
          <v:rect id="_x0000_s1043" style="position:absolute;left:0;text-align:left;margin-left:111.3pt;margin-top:31pt;width:382.5pt;height:97.2pt;z-index:251654144;mso-position-horizontal-relative:text;mso-position-vertical-relative:text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 filled="f" stroked="f">
            <v:textbox style="mso-fit-shape-to-text:t">
              <w:txbxContent>
                <w:p w:rsidR="00476279" w:rsidRDefault="00456DE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2011.09—2015.6    湖北工业大学        物流管理专业         本科学历</w:t>
                  </w:r>
                </w:p>
                <w:p w:rsidR="00476279" w:rsidRDefault="00456DEF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2013年获得学院二等奖学金，通过Adobe 国际设计师资质认证</w:t>
                  </w:r>
                </w:p>
                <w:p w:rsidR="00476279" w:rsidRDefault="00456DEF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参与物流与供应链联盟论坛峰会，并发表《中国珠三角城市配送模式解析》主题演讲</w:t>
                  </w:r>
                </w:p>
                <w:p w:rsidR="00476279" w:rsidRDefault="00456DEF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2015年发表商业报告——《2015中国12大物流商业平台模式图》</w:t>
                  </w:r>
                </w:p>
              </w:txbxContent>
            </v:textbox>
          </v:rect>
        </w:pict>
      </w:r>
      <w:r w:rsidR="00511BE4">
        <w:pict>
          <v:rect id="Rectangle 3" o:spid="_x0000_s1042" style="position:absolute;left:0;text-align:left;margin-left:111.1pt;margin-top:175.9pt;width:382.7pt;height:169.2pt;z-index:251655168;mso-position-horizontal-relative:text;mso-position-vertical-relative:text;v-text-anchor:middle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 filled="f" stroked="f">
            <v:textbox style="mso-fit-shape-to-text:t">
              <w:txbxContent>
                <w:p w:rsidR="00476279" w:rsidRDefault="00456DE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2012.05-2012.12       武汉筋斗云服装工作室        服装供应链构建</w:t>
                  </w:r>
                </w:p>
                <w:p w:rsidR="00476279" w:rsidRDefault="00456DE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团队成立：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项目筋斗云体育用品获得金奖，与队员3人成立筋斗云服装工作室；</w:t>
                  </w:r>
                </w:p>
                <w:p w:rsidR="00476279" w:rsidRDefault="00456DE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运营规划：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确定目标客户群体，参照校内文体活动时间进行产品供应链控制；</w:t>
                  </w:r>
                </w:p>
                <w:p w:rsidR="00476279" w:rsidRDefault="00456DEF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市场开发：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与湖工体育部一共23人进行洽谈，确定19个院系服装供应业务合作；</w:t>
                  </w:r>
                </w:p>
                <w:p w:rsidR="00476279" w:rsidRDefault="00476279">
                  <w:pPr>
                    <w:pStyle w:val="a3"/>
                    <w:spacing w:before="0" w:beforeAutospacing="0" w:after="0" w:afterAutospacing="0" w:line="360" w:lineRule="exact"/>
                  </w:pPr>
                </w:p>
                <w:p w:rsidR="00476279" w:rsidRDefault="00456DE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2013.03—2015.10      武汉云印网络科技有限公司    产品经理 / 主设计师 </w:t>
                  </w:r>
                </w:p>
                <w:p w:rsidR="00476279" w:rsidRDefault="00456DE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创业项目：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参与创青春创业计划大赛，项目《云印在线》获银奖，团队4人注册公司；</w:t>
                  </w:r>
                </w:p>
                <w:p w:rsidR="00476279" w:rsidRDefault="00456DE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产品开发：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经历云印杂志编辑app，云印在线模板app，到最终版的云印简历app应用；</w:t>
                  </w:r>
                </w:p>
                <w:p w:rsidR="00476279" w:rsidRDefault="00456DEF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产品运营：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于各高校进行简历定制推广活动，参与产品需求采集改进及维护。</w:t>
                  </w:r>
                </w:p>
              </w:txbxContent>
            </v:textbox>
          </v:rect>
        </w:pict>
      </w:r>
      <w:r w:rsidR="00511BE4">
        <w:pict>
          <v:rect id="_x0000_s1041" style="position:absolute;left:0;text-align:left;margin-left:111.1pt;margin-top:544.85pt;width:382.7pt;height:79.2pt;z-index:251656192;mso-position-horizontal-relative:text;mso-position-vertical-relative:text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 filled="f" stroked="f">
            <v:textbox style="mso-fit-shape-to-text:t">
              <w:txbxContent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语言技能：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英语CET6、武汉话</w:t>
                  </w:r>
                </w:p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专业技能：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熟悉PS、AI等软件操作，掌握Xmind等脑图工具，精通PPT操作</w:t>
                  </w:r>
                </w:p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管理能力：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前后多次担任项目经理及组织管理者，所有团队至今仍保持团队文化</w:t>
                  </w:r>
                </w:p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演讲培训：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举行校内演讲26次，行业论坛演讲3次，新媒体、物流培训各一次</w:t>
                  </w:r>
                </w:p>
              </w:txbxContent>
            </v:textbox>
          </v:rect>
        </w:pict>
      </w:r>
      <w:r w:rsidR="00511BE4">
        <w:pict>
          <v:rect id="_x0000_s1040" style="position:absolute;left:0;text-align:left;margin-left:111.2pt;margin-top:409.65pt;width:382.6pt;height:79.2pt;z-index:251657216;mso-position-horizontal-relative:text;mso-position-vertical-relative:text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 filled="f" stroked="f">
            <v:textbox style="mso-fit-shape-to-text:t">
              <w:txbxContent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2012.09-2013.06     湖北工业大学工程技术学院学生会     体育部部长 </w:t>
                  </w:r>
                </w:p>
                <w:p w:rsidR="00476279" w:rsidRDefault="00456DEF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任期一年，带领部门13人       </w:t>
                  </w:r>
                </w:p>
                <w:p w:rsidR="00476279" w:rsidRDefault="00456DEF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组织管理系100余人篮球赛 及 学院运动会等活动 </w:t>
                  </w:r>
                </w:p>
                <w:p w:rsidR="00476279" w:rsidRDefault="00456DEF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参与创青春创业计划大赛，项目《云印在线》获银奖，团队4人注册公司</w:t>
                  </w:r>
                </w:p>
              </w:txbxContent>
            </v:textbox>
          </v:rect>
        </w:pict>
      </w:r>
      <w:r w:rsidR="00511BE4">
        <w:pict>
          <v:rect id="_x0000_s1039" style="position:absolute;left:0;text-align:left;margin-left:111.1pt;margin-top:677.1pt;width:382.7pt;height:43.2pt;z-index:251658240;mso-position-horizontal-relative:text;mso-position-vertical-relative:text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 filled="f" stroked="f">
            <v:textbox style="mso-fit-shape-to-text:t">
              <w:txbxContent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所持证书：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英语四级证书、普通话二级甲等证书</w:t>
                  </w:r>
                </w:p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本科阶段：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校级三好学生、系级三好学生、优秀学生干部、优秀主持人</w:t>
                  </w:r>
                </w:p>
              </w:txbxContent>
            </v:textbox>
          </v:rect>
        </w:pict>
      </w:r>
      <w:r w:rsidR="00511BE4">
        <w:pict>
          <v:rect id="_x0000_s1038" style="position:absolute;left:0;text-align:left;margin-left:-75.5pt;margin-top:245.35pt;width:171.7pt;height:27.3pt;z-index:251607040;mso-position-horizontal-relative:text;mso-position-vertical-relative:text;v-text-anchor:middle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 fillcolor="#2192bc" stroked="f" strokeweight="4.5pt">
            <v:shadow on="t" type="perspective" color="black" opacity="39321f" offset="-.9945mm,.36197mm" matrix="68157f,,,68157f"/>
            <v:textbox>
              <w:txbxContent>
                <w:p w:rsidR="00476279" w:rsidRDefault="00476279">
                  <w:pPr>
                    <w:pStyle w:val="a3"/>
                    <w:spacing w:before="0" w:beforeAutospacing="0" w:after="0" w:afterAutospacing="0"/>
                  </w:pPr>
                </w:p>
              </w:txbxContent>
            </v:textbox>
          </v:rect>
        </w:pict>
      </w:r>
      <w:r w:rsidR="00511BE4">
        <w:pict>
          <v:rect id="_x0000_s1037" style="position:absolute;left:0;text-align:left;margin-left:-73.45pt;margin-top:-28.55pt;width:137.35pt;height:37.2pt;z-index:251618304;mso-position-horizontal-relative:text;mso-position-vertical-relative:text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 filled="f" stroked="f">
            <v:textbox style="mso-fit-shape-to-text:t">
              <w:txbxContent>
                <w:p w:rsidR="00476279" w:rsidRDefault="00456DEF">
                  <w:pPr>
                    <w:pStyle w:val="a3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求职意向</w:t>
                  </w:r>
                </w:p>
                <w:p w:rsidR="00476279" w:rsidRDefault="00456DEF">
                  <w:pPr>
                    <w:pStyle w:val="a3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产品经理、运营专员岗位</w:t>
                  </w:r>
                </w:p>
              </w:txbxContent>
            </v:textbox>
          </v:rect>
        </w:pict>
      </w:r>
      <w:r w:rsidR="00511BE4">
        <w:pict>
          <v:rect id="_x0000_s1036" style="position:absolute;left:0;text-align:left;margin-left:-75.5pt;margin-top:404.9pt;width:171.7pt;height:27.3pt;z-index:251619328;mso-position-horizontal-relative:text;mso-position-vertical-relative:text;v-text-anchor:middle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 fillcolor="#2192bc" stroked="f" strokeweight="4.5pt">
            <v:shadow on="t" type="perspective" color="black" opacity="39321f" offset="-.9945mm,.36197mm" matrix="68157f,,,68157f"/>
          </v:rect>
        </w:pict>
      </w:r>
      <w:r w:rsidR="00511BE4">
        <w:pict>
          <v:rect id="_x0000_s1035" style="position:absolute;left:0;text-align:left;margin-left:-75.5pt;margin-top:519.05pt;width:171.7pt;height:27.3pt;z-index:251620352;mso-position-horizontal-relative:text;mso-position-vertical-relative:text;v-text-anchor:middle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 fillcolor="#2192bc" stroked="f" strokeweight="4.5pt">
            <v:shadow on="t" type="perspective" color="black" opacity="39321f" offset="-.9945mm,.36197mm" matrix="68157f,,,68157f"/>
          </v:rect>
        </w:pict>
      </w:r>
      <w:r w:rsidR="00511BE4"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left:0;text-align:left;margin-left:81.15pt;margin-top:236.45pt;width:15pt;height:8.9pt;z-index:251621376;mso-position-horizontal-relative:text;mso-position-vertical-relative:text;v-text-anchor:middle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 fillcolor="#114f65" stroked="f" strokeweight="1pt"/>
        </w:pict>
      </w:r>
      <w:r w:rsidR="00511BE4">
        <w:pict>
          <v:shape id="_x0000_s1033" type="#_x0000_t5" style="position:absolute;left:0;text-align:left;margin-left:81.15pt;margin-top:396pt;width:15pt;height:8.9pt;z-index:251622400;mso-position-horizontal-relative:text;mso-position-vertical-relative:text;v-text-anchor:middle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 fillcolor="#114f65" stroked="f" strokeweight="1pt"/>
        </w:pict>
      </w:r>
      <w:r w:rsidR="00511BE4">
        <w:pict>
          <v:shape id="_x0000_s1032" type="#_x0000_t5" style="position:absolute;left:0;text-align:left;margin-left:81.15pt;margin-top:510.15pt;width:15pt;height:8.9pt;z-index:251623424;mso-position-horizontal-relative:text;mso-position-vertical-relative:text;v-text-anchor:middle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 fillcolor="#114f65" stroked="f" strokeweight="1pt"/>
        </w:pict>
      </w:r>
      <w:r w:rsidR="00511BE4">
        <w:pict>
          <v:rect id="_x0000_s1031" style="position:absolute;left:0;text-align:left;margin-left:-75.5pt;margin-top:236.85pt;width:125.25pt;height:37.9pt;z-index:251624448;mso-position-horizontal-relative:text;mso-position-vertical-relative:text;v-text-anchor:middle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 filled="f" stroked="f" strokeweight="4.5pt">
            <v:textbox>
              <w:txbxContent>
                <w:p w:rsidR="00476279" w:rsidRDefault="00456DEF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  <w:r w:rsidR="00511BE4">
        <w:pict>
          <v:rect id="_x0000_s1030" style="position:absolute;left:0;text-align:left;margin-left:-75.5pt;margin-top:397.3pt;width:130.55pt;height:41.75pt;z-index:251625472;mso-position-horizontal-relative:text;mso-position-vertical-relative:text;v-text-anchor:middle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 filled="f" stroked="f" strokeweight="4.5pt">
            <v:textbox>
              <w:txbxContent>
                <w:p w:rsidR="00476279" w:rsidRDefault="00456DEF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 w:rsidR="00511BE4">
        <w:pict>
          <v:rect id="_x0000_s1029" style="position:absolute;left:0;text-align:left;margin-left:-75.5pt;margin-top:511.2pt;width:135.9pt;height:36pt;z-index:251626496;mso-position-horizontal-relative:text;mso-position-vertical-relative:text;v-text-anchor:middle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 filled="f" stroked="f" strokeweight="4.5pt">
            <v:textbox>
              <w:txbxContent>
                <w:p w:rsidR="00476279" w:rsidRDefault="00456DEF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 w:rsidR="00511BE4">
        <w:pict>
          <v:rect id="_x0000_s1028" style="position:absolute;left:0;text-align:left;margin-left:-73.45pt;margin-top:443.8pt;width:149.55pt;height:61.2pt;z-index:251659264;mso-position-horizontal-relative:text;mso-position-vertical-relative:text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 filled="f" stroked="f">
            <v:textbox style="mso-fit-shape-to-text:t">
              <w:txbxContent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外语证书：英语CET6、CET4</w:t>
                  </w:r>
                </w:p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资格证书：Adobe国际认证证书</w:t>
                  </w:r>
                </w:p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软件操作：计算机三级网络工程</w:t>
                  </w:r>
                </w:p>
              </w:txbxContent>
            </v:textbox>
          </v:rect>
        </w:pict>
      </w:r>
      <w:r w:rsidR="00511BE4">
        <w:pict>
          <v:rect id="_x0000_s1027" style="position:absolute;left:0;text-align:left;margin-left:-73.85pt;margin-top:557.3pt;width:142.85pt;height:115.2pt;z-index:251660288;mso-position-horizontal-relative:text;mso-position-vertical-relative:text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 filled="f" stroked="f">
            <v:textbox style="mso-fit-shape-to-text:t">
              <w:txbxContent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良好的公共关系意识，善于沟通，活动策划和组织协调能力。</w:t>
                  </w:r>
                </w:p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良好的心态和责任感，吃苦耐劳，擅于管理，勇于面对挑战。</w:t>
                  </w:r>
                </w:p>
                <w:p w:rsidR="00476279" w:rsidRDefault="00456DEF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良好的自主学习能力，习惯制定学习计划，勤于学习不断提高。</w:t>
                  </w:r>
                </w:p>
              </w:txbxContent>
            </v:textbox>
          </v:rect>
        </w:pict>
      </w:r>
      <w:bookmarkStart w:id="0" w:name="_GoBack"/>
      <w:r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76279" w:rsidSect="00476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228" w:rsidRDefault="00915228" w:rsidP="00403EC5">
      <w:r>
        <w:separator/>
      </w:r>
    </w:p>
  </w:endnote>
  <w:endnote w:type="continuationSeparator" w:id="1">
    <w:p w:rsidR="00915228" w:rsidRDefault="00915228" w:rsidP="00403E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228" w:rsidRDefault="00915228" w:rsidP="00403EC5">
      <w:r>
        <w:separator/>
      </w:r>
    </w:p>
  </w:footnote>
  <w:footnote w:type="continuationSeparator" w:id="1">
    <w:p w:rsidR="00915228" w:rsidRDefault="00915228" w:rsidP="00403E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75A493F"/>
    <w:rsid w:val="00127990"/>
    <w:rsid w:val="0015247C"/>
    <w:rsid w:val="002D0497"/>
    <w:rsid w:val="00403EC5"/>
    <w:rsid w:val="00431BEB"/>
    <w:rsid w:val="00456DEF"/>
    <w:rsid w:val="00476279"/>
    <w:rsid w:val="00511BE4"/>
    <w:rsid w:val="00516FC9"/>
    <w:rsid w:val="0053768F"/>
    <w:rsid w:val="00713095"/>
    <w:rsid w:val="007669CA"/>
    <w:rsid w:val="00843008"/>
    <w:rsid w:val="008B11F0"/>
    <w:rsid w:val="00915228"/>
    <w:rsid w:val="00D44561"/>
    <w:rsid w:val="00EE7FB6"/>
    <w:rsid w:val="00F222B3"/>
    <w:rsid w:val="00F442BA"/>
    <w:rsid w:val="00F544FD"/>
    <w:rsid w:val="00F61722"/>
    <w:rsid w:val="2F712A5F"/>
    <w:rsid w:val="375A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27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62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47627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403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03EC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03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03EC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11</cp:revision>
  <dcterms:created xsi:type="dcterms:W3CDTF">2016-03-10T05:15:00Z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